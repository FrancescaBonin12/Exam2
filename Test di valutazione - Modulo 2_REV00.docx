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881D" w14:textId="50A6E80B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 xml:space="preserve">Test di valutazione – Modulo </w:t>
      </w:r>
      <w:r w:rsidR="00230A4D" w:rsidRPr="001E6010">
        <w:rPr>
          <w:lang w:val="it-IT"/>
        </w:rPr>
        <w:t>2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2"/>
        <w:gridCol w:w="1115"/>
        <w:gridCol w:w="3244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7EBAB701" w:rsidR="00547F36" w:rsidRPr="001E6010" w:rsidRDefault="0079625C">
            <w:pPr>
              <w:pStyle w:val="Informazionisullostudente"/>
            </w:pPr>
            <w:r>
              <w:t>Francesca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6449A161" w:rsidR="00547F36" w:rsidRPr="001E6010" w:rsidRDefault="0079625C">
            <w:pPr>
              <w:pStyle w:val="Informazionisullostudente"/>
            </w:pPr>
            <w:r>
              <w:t>Bonin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17531088" w:rsidR="00547F36" w:rsidRPr="001E6010" w:rsidRDefault="0079625C">
            <w:pPr>
              <w:pStyle w:val="Informazionisullostudente"/>
            </w:pPr>
            <w:r>
              <w:t>18.10.19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16768AA3" w14:textId="3D8508EE" w:rsidR="002F2AFA" w:rsidRPr="001E6010" w:rsidRDefault="00464B0E" w:rsidP="002F2AF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Cosa si intende quando si utilizza il tipo “var” durante la dichiarazione delle variabili?</w:t>
      </w:r>
      <w:r w:rsidR="00DA5C84" w:rsidRPr="001E6010">
        <w:rPr>
          <w:rFonts w:cstheme="minorHAnsi"/>
          <w:sz w:val="16"/>
          <w:szCs w:val="16"/>
        </w:rPr>
        <w:t xml:space="preserve"> </w:t>
      </w:r>
      <w:r w:rsidR="00DA5C84" w:rsidRPr="001E6010">
        <w:rPr>
          <w:rFonts w:cstheme="minorHAnsi"/>
          <w:sz w:val="16"/>
          <w:szCs w:val="16"/>
        </w:rPr>
        <w:tab/>
      </w:r>
      <w:r w:rsidR="00DA5C84" w:rsidRPr="001E6010">
        <w:rPr>
          <w:rFonts w:cstheme="minorHAnsi"/>
          <w:sz w:val="16"/>
          <w:szCs w:val="16"/>
        </w:rPr>
        <w:tab/>
      </w:r>
    </w:p>
    <w:p w14:paraId="71325ADA" w14:textId="7426AD45" w:rsidR="002F2AFA" w:rsidRPr="001E6010" w:rsidRDefault="00E17FA7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9625C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 w:rsidRPr="001E6010">
        <w:rPr>
          <w:rFonts w:cstheme="minorHAnsi"/>
          <w:sz w:val="16"/>
          <w:szCs w:val="16"/>
        </w:rPr>
        <w:t xml:space="preserve">  </w:t>
      </w:r>
      <w:r w:rsidR="00464B0E" w:rsidRPr="001E6010">
        <w:rPr>
          <w:rFonts w:cstheme="minorHAnsi"/>
          <w:sz w:val="16"/>
          <w:szCs w:val="16"/>
        </w:rPr>
        <w:t>la variabile non ha un tipo</w:t>
      </w:r>
      <w:r w:rsidR="0008558D" w:rsidRPr="001E6010">
        <w:rPr>
          <w:rFonts w:cstheme="minorHAnsi"/>
          <w:sz w:val="16"/>
          <w:szCs w:val="16"/>
        </w:rPr>
        <w:t xml:space="preserve"> specifico quindi può assumere qualunque tipo</w:t>
      </w:r>
    </w:p>
    <w:p w14:paraId="71E24741" w14:textId="4E25CE2F" w:rsidR="002F2AFA" w:rsidRPr="001E6010" w:rsidRDefault="00E17FA7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 w:rsidRPr="001E6010">
        <w:rPr>
          <w:rFonts w:cstheme="minorHAnsi"/>
          <w:sz w:val="16"/>
          <w:szCs w:val="16"/>
        </w:rPr>
        <w:t xml:space="preserve">  </w:t>
      </w:r>
      <w:r w:rsidR="00464B0E" w:rsidRPr="001E6010">
        <w:rPr>
          <w:rFonts w:cstheme="minorHAnsi"/>
          <w:sz w:val="16"/>
          <w:szCs w:val="16"/>
        </w:rPr>
        <w:t xml:space="preserve">il </w:t>
      </w:r>
      <w:r w:rsidR="00F60AF1" w:rsidRPr="001E6010">
        <w:rPr>
          <w:rFonts w:cstheme="minorHAnsi"/>
          <w:sz w:val="16"/>
          <w:szCs w:val="16"/>
        </w:rPr>
        <w:t xml:space="preserve">motore di .NET </w:t>
      </w:r>
      <w:r w:rsidR="00464B0E" w:rsidRPr="001E6010">
        <w:rPr>
          <w:rFonts w:cstheme="minorHAnsi"/>
          <w:sz w:val="16"/>
          <w:szCs w:val="16"/>
        </w:rPr>
        <w:t>determina il tipo</w:t>
      </w:r>
      <w:r w:rsidR="00F60AF1" w:rsidRPr="001E6010">
        <w:rPr>
          <w:rFonts w:cstheme="minorHAnsi"/>
          <w:sz w:val="16"/>
          <w:szCs w:val="16"/>
        </w:rPr>
        <w:t xml:space="preserve"> a runtime time</w:t>
      </w:r>
    </w:p>
    <w:p w14:paraId="058ADDBD" w14:textId="3887C75F" w:rsidR="002F2AFA" w:rsidRPr="001E6010" w:rsidRDefault="00E17FA7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9625C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 w:rsidRPr="001E6010">
        <w:rPr>
          <w:rFonts w:cstheme="minorHAnsi"/>
          <w:sz w:val="16"/>
          <w:szCs w:val="16"/>
        </w:rPr>
        <w:t xml:space="preserve"> </w:t>
      </w:r>
      <w:r w:rsidR="00F60AF1" w:rsidRPr="001E6010">
        <w:rPr>
          <w:rFonts w:cstheme="minorHAnsi"/>
          <w:sz w:val="16"/>
          <w:szCs w:val="16"/>
        </w:rPr>
        <w:t xml:space="preserve"> il compilatore C# determina il tipo a compile time</w:t>
      </w:r>
    </w:p>
    <w:p w14:paraId="5C275A23" w14:textId="5F701049" w:rsidR="002F2AFA" w:rsidRPr="001E6010" w:rsidRDefault="00E17FA7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3C39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 w:rsidRPr="001E6010">
        <w:rPr>
          <w:rFonts w:cstheme="minorHAnsi"/>
          <w:sz w:val="16"/>
          <w:szCs w:val="16"/>
        </w:rPr>
        <w:t xml:space="preserve">  </w:t>
      </w:r>
      <w:r w:rsidR="00E94E57" w:rsidRPr="001E6010">
        <w:rPr>
          <w:rFonts w:cstheme="minorHAnsi"/>
          <w:sz w:val="16"/>
          <w:szCs w:val="16"/>
        </w:rPr>
        <w:t xml:space="preserve">la variabile ha un tipo implicito </w:t>
      </w:r>
      <w:r w:rsidR="002F2AFA" w:rsidRPr="001E6010">
        <w:rPr>
          <w:rFonts w:cstheme="minorHAnsi"/>
          <w:sz w:val="16"/>
          <w:szCs w:val="16"/>
        </w:rPr>
        <w:t xml:space="preserve"> </w:t>
      </w:r>
      <w:r w:rsidR="00F60AF1" w:rsidRPr="001E6010">
        <w:rPr>
          <w:rFonts w:cstheme="minorHAnsi"/>
          <w:sz w:val="16"/>
          <w:szCs w:val="16"/>
        </w:rPr>
        <w:t>che potrebbe essere anche esplicitamente dichiarato a codice</w:t>
      </w:r>
    </w:p>
    <w:p w14:paraId="499EB447" w14:textId="77777777" w:rsidR="00B03500" w:rsidRPr="001E6010" w:rsidRDefault="00B03500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782C918D" w14:textId="2D0DF2C0" w:rsidR="00230A4D" w:rsidRPr="001E6010" w:rsidRDefault="00E04A03" w:rsidP="00230A4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A cosa servono il Costruttore e il Distruttore di una classe</w:t>
      </w:r>
      <w:r w:rsidR="00230A4D" w:rsidRPr="001E6010">
        <w:rPr>
          <w:rFonts w:cstheme="minorHAnsi"/>
          <w:i/>
          <w:iCs/>
          <w:sz w:val="16"/>
          <w:szCs w:val="16"/>
        </w:rPr>
        <w:t>?</w:t>
      </w:r>
    </w:p>
    <w:p w14:paraId="59A02EE8" w14:textId="086C399D" w:rsidR="0078731A" w:rsidRPr="001E6010" w:rsidRDefault="00E17FA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78731A" w:rsidRPr="001E6010">
        <w:rPr>
          <w:rFonts w:cstheme="minorHAnsi"/>
          <w:sz w:val="16"/>
          <w:szCs w:val="16"/>
        </w:rPr>
        <w:t xml:space="preserve">  </w:t>
      </w:r>
      <w:r w:rsidR="00E04A03" w:rsidRPr="001E6010">
        <w:rPr>
          <w:rFonts w:cstheme="minorHAnsi"/>
          <w:sz w:val="16"/>
          <w:szCs w:val="16"/>
        </w:rPr>
        <w:t>A creare e distruggere la classe a cui sono applicate</w:t>
      </w:r>
    </w:p>
    <w:p w14:paraId="66C4C6C0" w14:textId="011F419A" w:rsidR="0078731A" w:rsidRPr="001E6010" w:rsidRDefault="00E17FA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9625C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957D96" w:rsidRPr="001E6010">
        <w:rPr>
          <w:rFonts w:cstheme="minorHAnsi"/>
          <w:sz w:val="16"/>
          <w:szCs w:val="16"/>
        </w:rPr>
        <w:t xml:space="preserve">  </w:t>
      </w:r>
      <w:r w:rsidR="00E04A03" w:rsidRPr="001E6010">
        <w:rPr>
          <w:rFonts w:cstheme="minorHAnsi"/>
          <w:sz w:val="16"/>
          <w:szCs w:val="16"/>
        </w:rPr>
        <w:t>A gestire le operazioni di inizializzazione e pulizia delle risorse di una classe</w:t>
      </w:r>
    </w:p>
    <w:p w14:paraId="74A921EC" w14:textId="7C12F723" w:rsidR="0078731A" w:rsidRPr="001E6010" w:rsidRDefault="00E17FA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 w:rsidRPr="001E6010">
        <w:rPr>
          <w:rFonts w:cstheme="minorHAnsi"/>
          <w:sz w:val="16"/>
          <w:szCs w:val="16"/>
        </w:rPr>
        <w:t xml:space="preserve">  </w:t>
      </w:r>
      <w:r w:rsidR="00E04A03" w:rsidRPr="001E6010">
        <w:rPr>
          <w:rFonts w:cstheme="minorHAnsi"/>
          <w:sz w:val="16"/>
          <w:szCs w:val="16"/>
        </w:rPr>
        <w:t>A permettere ad una classe di gestire in maniera efficiente il Garbage Collector</w:t>
      </w:r>
    </w:p>
    <w:p w14:paraId="1B7E0754" w14:textId="3BB44352" w:rsidR="0078731A" w:rsidRPr="001E6010" w:rsidRDefault="00E17FA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9625C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30A4D" w:rsidRPr="001E6010">
        <w:rPr>
          <w:rFonts w:cstheme="minorHAnsi"/>
          <w:sz w:val="16"/>
          <w:szCs w:val="16"/>
        </w:rPr>
        <w:t xml:space="preserve"> </w:t>
      </w:r>
      <w:r w:rsidR="00E04A03" w:rsidRPr="001E6010">
        <w:rPr>
          <w:rFonts w:cstheme="minorHAnsi"/>
          <w:sz w:val="16"/>
          <w:szCs w:val="16"/>
        </w:rPr>
        <w:t xml:space="preserve"> A inizializzare una classe senza che la stesse venga terminata dal Garbage Collector</w:t>
      </w:r>
    </w:p>
    <w:p w14:paraId="0CE892CB" w14:textId="77777777" w:rsidR="00B03500" w:rsidRPr="001E6010" w:rsidRDefault="00B03500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26287116" w14:textId="4549B9F3" w:rsidR="00B03500" w:rsidRPr="001E6010" w:rsidRDefault="00230A4D" w:rsidP="00F60AF1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Quali sono i pilastri sulla quale si basa la OOP?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 Dare una definizione di ciascuno di essi descrivendo per quale motivo sono fondamentali per questo tipo di approccio allo sviluppo</w:t>
      </w:r>
    </w:p>
    <w:p w14:paraId="612D177B" w14:textId="19EAC0E6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DF6EAA7" w14:textId="13C5DC26" w:rsidR="00B03500" w:rsidRDefault="0079625C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I pilastri fondamentali sulla quale si basa la OOP sono il principio di ereditarietà e poliformismo. L’ereditarietà prevede l’esistenza di classi collegate tra di loro, questo consente di generalizzare e specializzare una classe. La classe derivata, ad un livello più basso, eredita le caratteristiche della classe base. Sintatticamente una relazione di derivazione si indica con </w:t>
      </w:r>
      <w:r w:rsidR="004414B8">
        <w:rPr>
          <w:rFonts w:cstheme="minorHAnsi"/>
          <w:i/>
          <w:iCs/>
          <w:sz w:val="16"/>
          <w:szCs w:val="16"/>
        </w:rPr>
        <w:t xml:space="preserve">classe derivata: classe base. </w:t>
      </w:r>
    </w:p>
    <w:p w14:paraId="33563363" w14:textId="120A9EAC" w:rsidR="00B03500" w:rsidRPr="004414B8" w:rsidRDefault="004414B8" w:rsidP="004414B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Il polimorfismo invece consente di creare forme diverse di un tipo base. Ad esempio posso creare una classe derivata e avere un metodo della classe base con lo stesso nome della classe derivata.</w:t>
      </w:r>
    </w:p>
    <w:p w14:paraId="0BA6BB42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6132B48" w14:textId="549A7739" w:rsidR="005A2070" w:rsidRPr="001E6010" w:rsidRDefault="00230A4D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Qual è la differenza tra overloading e overriding</w:t>
      </w:r>
      <w:r w:rsidR="006E3EC5" w:rsidRPr="001E6010">
        <w:rPr>
          <w:rFonts w:cstheme="minorHAnsi"/>
          <w:i/>
          <w:iCs/>
          <w:sz w:val="16"/>
          <w:szCs w:val="16"/>
        </w:rPr>
        <w:t xml:space="preserve">? 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 Fornire un esempio di una classe per cui si applica un override di un metodo e un overload dello stesso metodo</w:t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</w:p>
    <w:p w14:paraId="52B6E80A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DF0AF1C" w14:textId="69CF7783" w:rsidR="00B03500" w:rsidRDefault="00110F3E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Overloading significa creare un metodo o una funzione che ha lo stesso nome di un’altra ma passa parametri diversi, quindi ha una firma diversa.</w:t>
      </w:r>
    </w:p>
    <w:p w14:paraId="5457F975" w14:textId="057E1628" w:rsidR="00110F3E" w:rsidRDefault="00110F3E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 w:rsidRPr="00110F3E">
        <w:rPr>
          <w:rFonts w:cstheme="minorHAnsi"/>
          <w:i/>
          <w:iCs/>
          <w:sz w:val="16"/>
          <w:szCs w:val="16"/>
        </w:rPr>
        <w:t>Overriding invece significa creare d</w:t>
      </w:r>
      <w:r>
        <w:rPr>
          <w:rFonts w:cstheme="minorHAnsi"/>
          <w:i/>
          <w:iCs/>
          <w:sz w:val="16"/>
          <w:szCs w:val="16"/>
        </w:rPr>
        <w:t>ue metodi che hanno la stessa firma, però uno sarà contenuto all’interno della classe base mentre l’altro sarà all’interno della classe derivata.</w:t>
      </w:r>
    </w:p>
    <w:p w14:paraId="5124A8BD" w14:textId="454891A8" w:rsidR="000F2BA3" w:rsidRDefault="000F2BA3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C08A57D" w14:textId="7825DA11" w:rsidR="000F2BA3" w:rsidRPr="000F2BA3" w:rsidRDefault="000F2BA3" w:rsidP="00B03500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  <w:r w:rsidRPr="000F2BA3">
        <w:rPr>
          <w:rFonts w:cstheme="minorHAnsi"/>
          <w:i/>
          <w:iCs/>
          <w:sz w:val="16"/>
          <w:szCs w:val="16"/>
          <w:lang w:val="en-US"/>
        </w:rPr>
        <w:t>//Ove</w:t>
      </w:r>
      <w:r>
        <w:rPr>
          <w:rFonts w:cstheme="minorHAnsi"/>
          <w:i/>
          <w:iCs/>
          <w:sz w:val="16"/>
          <w:szCs w:val="16"/>
          <w:lang w:val="en-US"/>
        </w:rPr>
        <w:t>rloading</w:t>
      </w:r>
    </w:p>
    <w:p w14:paraId="2059C507" w14:textId="2B4515AD" w:rsidR="000F2BA3" w:rsidRPr="000F2BA3" w:rsidRDefault="000F2BA3" w:rsidP="000F2BA3">
      <w:pPr>
        <w:spacing w:line="240" w:lineRule="auto"/>
        <w:rPr>
          <w:rFonts w:asciiTheme="minorHAnsi" w:hAnsiTheme="minorHAnsi" w:cstheme="minorHAnsi"/>
          <w:sz w:val="16"/>
          <w:szCs w:val="16"/>
          <w:lang w:val="en-US" w:eastAsia="it-IT"/>
        </w:rPr>
      </w:pP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 xml:space="preserve"> public int </w:t>
      </w:r>
      <w:r>
        <w:rPr>
          <w:rFonts w:asciiTheme="minorHAnsi" w:hAnsiTheme="minorHAnsi" w:cstheme="minorHAnsi"/>
          <w:sz w:val="16"/>
          <w:szCs w:val="16"/>
          <w:lang w:val="en-US" w:eastAsia="it-IT"/>
        </w:rPr>
        <w:t>Somma</w:t>
      </w: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 xml:space="preserve">(int a, int b) </w:t>
      </w:r>
    </w:p>
    <w:p w14:paraId="2EE8645A" w14:textId="77777777" w:rsidR="000F2BA3" w:rsidRPr="000F2BA3" w:rsidRDefault="000F2BA3" w:rsidP="000F2BA3">
      <w:pPr>
        <w:spacing w:line="240" w:lineRule="auto"/>
        <w:rPr>
          <w:rFonts w:asciiTheme="minorHAnsi" w:hAnsiTheme="minorHAnsi" w:cstheme="minorHAnsi"/>
          <w:sz w:val="16"/>
          <w:szCs w:val="16"/>
          <w:lang w:val="en-US" w:eastAsia="it-IT"/>
        </w:rPr>
      </w:pP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 xml:space="preserve">    { </w:t>
      </w:r>
    </w:p>
    <w:p w14:paraId="245E9D20" w14:textId="509C1DAC" w:rsidR="000F2BA3" w:rsidRPr="000F2BA3" w:rsidRDefault="000F2BA3" w:rsidP="000F2BA3">
      <w:pPr>
        <w:spacing w:line="240" w:lineRule="auto"/>
        <w:rPr>
          <w:rFonts w:asciiTheme="minorHAnsi" w:hAnsiTheme="minorHAnsi" w:cstheme="minorHAnsi"/>
          <w:sz w:val="16"/>
          <w:szCs w:val="16"/>
          <w:lang w:val="en-US" w:eastAsia="it-IT"/>
        </w:rPr>
      </w:pP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 xml:space="preserve">        int </w:t>
      </w:r>
      <w:r>
        <w:rPr>
          <w:rFonts w:asciiTheme="minorHAnsi" w:hAnsiTheme="minorHAnsi" w:cstheme="minorHAnsi"/>
          <w:sz w:val="16"/>
          <w:szCs w:val="16"/>
          <w:lang w:val="en-US" w:eastAsia="it-IT"/>
        </w:rPr>
        <w:t>Somma</w:t>
      </w: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 xml:space="preserve"> = a + b; </w:t>
      </w:r>
    </w:p>
    <w:p w14:paraId="160A8D04" w14:textId="77777777" w:rsidR="000F2BA3" w:rsidRPr="000F2BA3" w:rsidRDefault="000F2BA3" w:rsidP="000F2BA3">
      <w:pPr>
        <w:spacing w:line="240" w:lineRule="auto"/>
        <w:rPr>
          <w:rFonts w:asciiTheme="minorHAnsi" w:hAnsiTheme="minorHAnsi" w:cstheme="minorHAnsi"/>
          <w:sz w:val="16"/>
          <w:szCs w:val="16"/>
          <w:lang w:val="en-US" w:eastAsia="it-IT"/>
        </w:rPr>
      </w:pP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 xml:space="preserve">    } </w:t>
      </w:r>
    </w:p>
    <w:p w14:paraId="3364107F" w14:textId="378938B0" w:rsidR="000F2BA3" w:rsidRPr="000F2BA3" w:rsidRDefault="000F2BA3" w:rsidP="000F2BA3">
      <w:pPr>
        <w:spacing w:line="240" w:lineRule="auto"/>
        <w:rPr>
          <w:rFonts w:asciiTheme="minorHAnsi" w:hAnsiTheme="minorHAnsi" w:cstheme="minorHAnsi"/>
          <w:sz w:val="16"/>
          <w:szCs w:val="16"/>
          <w:lang w:val="en-US" w:eastAsia="it-IT"/>
        </w:rPr>
      </w:pP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>  </w:t>
      </w:r>
    </w:p>
    <w:p w14:paraId="20D9A996" w14:textId="6BFEF131" w:rsidR="000F2BA3" w:rsidRDefault="000F2BA3" w:rsidP="000F2BA3">
      <w:pPr>
        <w:spacing w:line="240" w:lineRule="auto"/>
        <w:rPr>
          <w:rFonts w:asciiTheme="minorHAnsi" w:hAnsiTheme="minorHAnsi" w:cstheme="minorHAnsi"/>
          <w:sz w:val="16"/>
          <w:szCs w:val="16"/>
          <w:lang w:val="en-US" w:eastAsia="it-IT"/>
        </w:rPr>
      </w:pP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 xml:space="preserve">    public int </w:t>
      </w:r>
      <w:r>
        <w:rPr>
          <w:rFonts w:asciiTheme="minorHAnsi" w:hAnsiTheme="minorHAnsi" w:cstheme="minorHAnsi"/>
          <w:sz w:val="16"/>
          <w:szCs w:val="16"/>
          <w:lang w:val="en-US" w:eastAsia="it-IT"/>
        </w:rPr>
        <w:t>Somma</w:t>
      </w: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>(int a, int b, int c)</w:t>
      </w:r>
    </w:p>
    <w:p w14:paraId="2E77E4EE" w14:textId="48964950" w:rsidR="000F2BA3" w:rsidRDefault="000F2BA3" w:rsidP="000F2BA3">
      <w:pPr>
        <w:spacing w:line="240" w:lineRule="auto"/>
        <w:rPr>
          <w:rFonts w:asciiTheme="minorHAnsi" w:hAnsiTheme="minorHAnsi" w:cstheme="minorHAnsi"/>
          <w:sz w:val="16"/>
          <w:szCs w:val="16"/>
          <w:lang w:val="en-US" w:eastAsia="it-IT"/>
        </w:rPr>
      </w:pPr>
    </w:p>
    <w:p w14:paraId="0E810034" w14:textId="77777777" w:rsidR="000F2BA3" w:rsidRPr="000F2BA3" w:rsidRDefault="000F2BA3" w:rsidP="000F2BA3">
      <w:pPr>
        <w:spacing w:line="240" w:lineRule="auto"/>
        <w:rPr>
          <w:rFonts w:asciiTheme="minorHAnsi" w:hAnsiTheme="minorHAnsi" w:cstheme="minorHAnsi"/>
          <w:sz w:val="16"/>
          <w:szCs w:val="16"/>
          <w:lang w:val="en-US" w:eastAsia="it-IT"/>
        </w:rPr>
      </w:pP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 xml:space="preserve">    { </w:t>
      </w:r>
    </w:p>
    <w:p w14:paraId="05F1748E" w14:textId="63EE3A89" w:rsidR="000F2BA3" w:rsidRPr="000F2BA3" w:rsidRDefault="000F2BA3" w:rsidP="000F2BA3">
      <w:pPr>
        <w:spacing w:line="240" w:lineRule="auto"/>
        <w:rPr>
          <w:rFonts w:asciiTheme="minorHAnsi" w:hAnsiTheme="minorHAnsi" w:cstheme="minorHAnsi"/>
          <w:sz w:val="16"/>
          <w:szCs w:val="16"/>
          <w:lang w:val="en-US" w:eastAsia="it-IT"/>
        </w:rPr>
      </w:pP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 xml:space="preserve">        int </w:t>
      </w:r>
      <w:r>
        <w:rPr>
          <w:rFonts w:asciiTheme="minorHAnsi" w:hAnsiTheme="minorHAnsi" w:cstheme="minorHAnsi"/>
          <w:sz w:val="16"/>
          <w:szCs w:val="16"/>
          <w:lang w:val="en-US" w:eastAsia="it-IT"/>
        </w:rPr>
        <w:t>S</w:t>
      </w:r>
      <w:r>
        <w:rPr>
          <w:rFonts w:asciiTheme="minorHAnsi" w:hAnsiTheme="minorHAnsi" w:cstheme="minorHAnsi"/>
          <w:sz w:val="16"/>
          <w:szCs w:val="16"/>
          <w:lang w:val="en-US" w:eastAsia="it-IT"/>
        </w:rPr>
        <w:t>omma</w:t>
      </w: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 xml:space="preserve"> = a + b</w:t>
      </w:r>
      <w:r>
        <w:rPr>
          <w:rFonts w:asciiTheme="minorHAnsi" w:hAnsiTheme="minorHAnsi" w:cstheme="minorHAnsi"/>
          <w:sz w:val="16"/>
          <w:szCs w:val="16"/>
          <w:lang w:val="en-US" w:eastAsia="it-IT"/>
        </w:rPr>
        <w:t xml:space="preserve"> + c</w:t>
      </w: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>;</w:t>
      </w:r>
      <w:r>
        <w:rPr>
          <w:rFonts w:asciiTheme="minorHAnsi" w:hAnsiTheme="minorHAnsi" w:cstheme="minorHAnsi"/>
          <w:sz w:val="16"/>
          <w:szCs w:val="16"/>
          <w:lang w:val="en-US" w:eastAsia="it-IT"/>
        </w:rPr>
        <w:t xml:space="preserve"> </w:t>
      </w: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 xml:space="preserve"> </w:t>
      </w:r>
    </w:p>
    <w:p w14:paraId="48876D82" w14:textId="1B111EC4" w:rsidR="000F2BA3" w:rsidRPr="000F2BA3" w:rsidRDefault="000F2BA3" w:rsidP="000F2BA3">
      <w:pPr>
        <w:spacing w:line="240" w:lineRule="auto"/>
        <w:rPr>
          <w:rFonts w:asciiTheme="minorHAnsi" w:hAnsiTheme="minorHAnsi" w:cstheme="minorHAnsi"/>
          <w:sz w:val="16"/>
          <w:szCs w:val="16"/>
          <w:lang w:val="en-US" w:eastAsia="it-IT"/>
        </w:rPr>
      </w:pP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>    }</w:t>
      </w:r>
    </w:p>
    <w:p w14:paraId="29FA3A98" w14:textId="7FA69D8D" w:rsidR="000F2BA3" w:rsidRDefault="000F2BA3" w:rsidP="00B03500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</w:p>
    <w:p w14:paraId="35F71D3D" w14:textId="0C1B99B8" w:rsidR="000F2BA3" w:rsidRDefault="000F2BA3" w:rsidP="00B03500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  <w:r>
        <w:rPr>
          <w:rFonts w:cstheme="minorHAnsi"/>
          <w:i/>
          <w:iCs/>
          <w:sz w:val="16"/>
          <w:szCs w:val="16"/>
          <w:lang w:val="en-US"/>
        </w:rPr>
        <w:t>//Overriding</w:t>
      </w:r>
    </w:p>
    <w:p w14:paraId="19E4EA02" w14:textId="2ED11ED7" w:rsidR="000F2BA3" w:rsidRPr="000F2BA3" w:rsidRDefault="000F2BA3" w:rsidP="00B03500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</w:p>
    <w:p w14:paraId="41960A35" w14:textId="6B4DC134" w:rsidR="000F2BA3" w:rsidRPr="000F2BA3" w:rsidRDefault="000F2BA3" w:rsidP="000F2BA3">
      <w:pPr>
        <w:spacing w:line="240" w:lineRule="auto"/>
        <w:rPr>
          <w:rFonts w:asciiTheme="minorHAnsi" w:hAnsiTheme="minorHAnsi" w:cstheme="minorHAnsi"/>
          <w:sz w:val="16"/>
          <w:szCs w:val="16"/>
          <w:lang w:val="en-US" w:eastAsia="it-IT"/>
        </w:rPr>
      </w:pP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 xml:space="preserve">class </w:t>
      </w:r>
      <w:r>
        <w:rPr>
          <w:rFonts w:asciiTheme="minorHAnsi" w:hAnsiTheme="minorHAnsi" w:cstheme="minorHAnsi"/>
          <w:sz w:val="16"/>
          <w:szCs w:val="16"/>
          <w:lang w:val="en-US" w:eastAsia="it-IT"/>
        </w:rPr>
        <w:t>Classebase</w:t>
      </w: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 xml:space="preserve"> { </w:t>
      </w:r>
    </w:p>
    <w:p w14:paraId="42463F83" w14:textId="78AB7EE2" w:rsidR="000F2BA3" w:rsidRPr="000F2BA3" w:rsidRDefault="000F2BA3" w:rsidP="000F2BA3">
      <w:pPr>
        <w:spacing w:line="240" w:lineRule="auto"/>
        <w:rPr>
          <w:rFonts w:asciiTheme="minorHAnsi" w:hAnsiTheme="minorHAnsi" w:cstheme="minorHAnsi"/>
          <w:sz w:val="16"/>
          <w:szCs w:val="16"/>
          <w:lang w:val="en-US" w:eastAsia="it-IT"/>
        </w:rPr>
      </w:pP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 xml:space="preserve">  </w:t>
      </w:r>
    </w:p>
    <w:p w14:paraId="1BFF5571" w14:textId="42FC1169" w:rsidR="000F2BA3" w:rsidRPr="000F2BA3" w:rsidRDefault="000F2BA3" w:rsidP="000F2BA3">
      <w:pPr>
        <w:spacing w:line="240" w:lineRule="auto"/>
        <w:rPr>
          <w:rFonts w:asciiTheme="minorHAnsi" w:hAnsiTheme="minorHAnsi" w:cstheme="minorHAnsi"/>
          <w:sz w:val="16"/>
          <w:szCs w:val="16"/>
          <w:lang w:val="en-US" w:eastAsia="it-IT"/>
        </w:rPr>
      </w:pP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 xml:space="preserve">    public virtual void </w:t>
      </w:r>
      <w:r>
        <w:rPr>
          <w:rFonts w:asciiTheme="minorHAnsi" w:hAnsiTheme="minorHAnsi" w:cstheme="minorHAnsi"/>
          <w:sz w:val="16"/>
          <w:szCs w:val="16"/>
          <w:lang w:val="en-US" w:eastAsia="it-IT"/>
        </w:rPr>
        <w:t>Stampa</w:t>
      </w: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 xml:space="preserve">() </w:t>
      </w:r>
    </w:p>
    <w:p w14:paraId="2D7D8327" w14:textId="77777777" w:rsidR="000F2BA3" w:rsidRPr="000F2BA3" w:rsidRDefault="000F2BA3" w:rsidP="000F2BA3">
      <w:pPr>
        <w:spacing w:line="240" w:lineRule="auto"/>
        <w:rPr>
          <w:rFonts w:asciiTheme="minorHAnsi" w:hAnsiTheme="minorHAnsi" w:cstheme="minorHAnsi"/>
          <w:sz w:val="16"/>
          <w:szCs w:val="16"/>
          <w:lang w:val="en-US" w:eastAsia="it-IT"/>
        </w:rPr>
      </w:pP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 xml:space="preserve">    { </w:t>
      </w:r>
    </w:p>
    <w:p w14:paraId="431D445D" w14:textId="7BAFD7C5" w:rsidR="000F2BA3" w:rsidRPr="000F2BA3" w:rsidRDefault="000F2BA3" w:rsidP="000F2BA3">
      <w:pPr>
        <w:spacing w:line="240" w:lineRule="auto"/>
        <w:rPr>
          <w:rFonts w:asciiTheme="minorHAnsi" w:hAnsiTheme="minorHAnsi" w:cstheme="minorHAnsi"/>
          <w:sz w:val="16"/>
          <w:szCs w:val="16"/>
          <w:lang w:val="en-US" w:eastAsia="it-IT"/>
        </w:rPr>
      </w:pP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>        Console.WriteLine("</w:t>
      </w:r>
      <w:r>
        <w:rPr>
          <w:rFonts w:asciiTheme="minorHAnsi" w:hAnsiTheme="minorHAnsi" w:cstheme="minorHAnsi"/>
          <w:sz w:val="16"/>
          <w:szCs w:val="16"/>
          <w:lang w:val="en-US" w:eastAsia="it-IT"/>
        </w:rPr>
        <w:t>Hello world!</w:t>
      </w: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 xml:space="preserve">"); </w:t>
      </w:r>
    </w:p>
    <w:p w14:paraId="54D46B6A" w14:textId="77777777" w:rsidR="000F2BA3" w:rsidRPr="000F2BA3" w:rsidRDefault="000F2BA3" w:rsidP="000F2BA3">
      <w:pPr>
        <w:spacing w:line="240" w:lineRule="auto"/>
        <w:rPr>
          <w:rFonts w:asciiTheme="minorHAnsi" w:hAnsiTheme="minorHAnsi" w:cstheme="minorHAnsi"/>
          <w:sz w:val="16"/>
          <w:szCs w:val="16"/>
          <w:lang w:val="en-US" w:eastAsia="it-IT"/>
        </w:rPr>
      </w:pP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lastRenderedPageBreak/>
        <w:t xml:space="preserve">    } </w:t>
      </w:r>
    </w:p>
    <w:p w14:paraId="7429B438" w14:textId="77777777" w:rsidR="000F2BA3" w:rsidRPr="000F2BA3" w:rsidRDefault="000F2BA3" w:rsidP="000F2BA3">
      <w:pPr>
        <w:spacing w:line="240" w:lineRule="auto"/>
        <w:rPr>
          <w:rFonts w:asciiTheme="minorHAnsi" w:hAnsiTheme="minorHAnsi" w:cstheme="minorHAnsi"/>
          <w:sz w:val="16"/>
          <w:szCs w:val="16"/>
          <w:lang w:val="en-US" w:eastAsia="it-IT"/>
        </w:rPr>
      </w:pP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 xml:space="preserve">} </w:t>
      </w:r>
    </w:p>
    <w:p w14:paraId="7EF3CC10" w14:textId="77777777" w:rsidR="000F2BA3" w:rsidRPr="000F2BA3" w:rsidRDefault="000F2BA3" w:rsidP="000F2BA3">
      <w:pPr>
        <w:spacing w:line="240" w:lineRule="auto"/>
        <w:rPr>
          <w:rFonts w:asciiTheme="minorHAnsi" w:hAnsiTheme="minorHAnsi" w:cstheme="minorHAnsi"/>
          <w:sz w:val="16"/>
          <w:szCs w:val="16"/>
          <w:lang w:val="en-US" w:eastAsia="it-IT"/>
        </w:rPr>
      </w:pP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>  </w:t>
      </w:r>
    </w:p>
    <w:p w14:paraId="7EF1F1A1" w14:textId="0AF3D300" w:rsidR="000F2BA3" w:rsidRPr="000F2BA3" w:rsidRDefault="000F2BA3" w:rsidP="000F2BA3">
      <w:pPr>
        <w:spacing w:line="240" w:lineRule="auto"/>
        <w:rPr>
          <w:rFonts w:asciiTheme="minorHAnsi" w:hAnsiTheme="minorHAnsi" w:cstheme="minorHAnsi"/>
          <w:sz w:val="16"/>
          <w:szCs w:val="16"/>
          <w:lang w:val="en-US" w:eastAsia="it-IT"/>
        </w:rPr>
      </w:pP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 xml:space="preserve">  class </w:t>
      </w:r>
      <w:r>
        <w:rPr>
          <w:rFonts w:asciiTheme="minorHAnsi" w:hAnsiTheme="minorHAnsi" w:cstheme="minorHAnsi"/>
          <w:sz w:val="16"/>
          <w:szCs w:val="16"/>
          <w:lang w:val="en-US" w:eastAsia="it-IT"/>
        </w:rPr>
        <w:t>derivata</w:t>
      </w: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 xml:space="preserve"> : </w:t>
      </w:r>
      <w:r>
        <w:rPr>
          <w:rFonts w:asciiTheme="minorHAnsi" w:hAnsiTheme="minorHAnsi" w:cstheme="minorHAnsi"/>
          <w:sz w:val="16"/>
          <w:szCs w:val="16"/>
          <w:lang w:val="en-US" w:eastAsia="it-IT"/>
        </w:rPr>
        <w:t>Classebase</w:t>
      </w:r>
    </w:p>
    <w:p w14:paraId="22CFB629" w14:textId="77777777" w:rsidR="000F2BA3" w:rsidRPr="000F2BA3" w:rsidRDefault="000F2BA3" w:rsidP="000F2BA3">
      <w:pPr>
        <w:spacing w:line="240" w:lineRule="auto"/>
        <w:rPr>
          <w:rFonts w:asciiTheme="minorHAnsi" w:hAnsiTheme="minorHAnsi" w:cstheme="minorHAnsi"/>
          <w:sz w:val="16"/>
          <w:szCs w:val="16"/>
          <w:lang w:val="en-US" w:eastAsia="it-IT"/>
        </w:rPr>
      </w:pP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 xml:space="preserve">{ </w:t>
      </w:r>
    </w:p>
    <w:p w14:paraId="1CAF44EC" w14:textId="77777777" w:rsidR="000F2BA3" w:rsidRDefault="000F2BA3" w:rsidP="000F2BA3">
      <w:pPr>
        <w:spacing w:line="240" w:lineRule="auto"/>
        <w:rPr>
          <w:rFonts w:asciiTheme="minorHAnsi" w:hAnsiTheme="minorHAnsi" w:cstheme="minorHAnsi"/>
          <w:sz w:val="16"/>
          <w:szCs w:val="16"/>
          <w:lang w:val="en-US" w:eastAsia="it-IT"/>
        </w:rPr>
      </w:pP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>      </w:t>
      </w:r>
    </w:p>
    <w:p w14:paraId="2D804EF9" w14:textId="7B4B8EB9" w:rsidR="000F2BA3" w:rsidRPr="000F2BA3" w:rsidRDefault="000F2BA3" w:rsidP="000F2BA3">
      <w:pPr>
        <w:spacing w:line="240" w:lineRule="auto"/>
        <w:rPr>
          <w:rFonts w:asciiTheme="minorHAnsi" w:hAnsiTheme="minorHAnsi" w:cstheme="minorHAnsi"/>
          <w:sz w:val="16"/>
          <w:szCs w:val="16"/>
          <w:lang w:val="en-US" w:eastAsia="it-IT"/>
        </w:rPr>
      </w:pP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 xml:space="preserve">    public override void </w:t>
      </w:r>
      <w:r>
        <w:rPr>
          <w:rFonts w:asciiTheme="minorHAnsi" w:hAnsiTheme="minorHAnsi" w:cstheme="minorHAnsi"/>
          <w:sz w:val="16"/>
          <w:szCs w:val="16"/>
          <w:lang w:val="en-US" w:eastAsia="it-IT"/>
        </w:rPr>
        <w:t>Show</w:t>
      </w: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 xml:space="preserve">() </w:t>
      </w:r>
    </w:p>
    <w:p w14:paraId="2E6263E6" w14:textId="77777777" w:rsidR="000F2BA3" w:rsidRPr="000F2BA3" w:rsidRDefault="000F2BA3" w:rsidP="000F2BA3">
      <w:pPr>
        <w:spacing w:line="240" w:lineRule="auto"/>
        <w:rPr>
          <w:rFonts w:asciiTheme="minorHAnsi" w:hAnsiTheme="minorHAnsi" w:cstheme="minorHAnsi"/>
          <w:sz w:val="16"/>
          <w:szCs w:val="16"/>
          <w:lang w:val="en-US" w:eastAsia="it-IT"/>
        </w:rPr>
      </w:pP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 xml:space="preserve">    { </w:t>
      </w:r>
    </w:p>
    <w:p w14:paraId="0F9F464D" w14:textId="668A9481" w:rsidR="000F2BA3" w:rsidRPr="000F2BA3" w:rsidRDefault="000F2BA3" w:rsidP="000F2BA3">
      <w:pPr>
        <w:spacing w:line="240" w:lineRule="auto"/>
        <w:rPr>
          <w:rFonts w:asciiTheme="minorHAnsi" w:hAnsiTheme="minorHAnsi" w:cstheme="minorHAnsi"/>
          <w:sz w:val="16"/>
          <w:szCs w:val="16"/>
          <w:lang w:val="en-US" w:eastAsia="it-IT"/>
        </w:rPr>
      </w:pP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>        Console.WriteLine("</w:t>
      </w: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>Helloo!</w:t>
      </w: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 xml:space="preserve">"); </w:t>
      </w:r>
    </w:p>
    <w:p w14:paraId="6C589FFB" w14:textId="46F2627E" w:rsidR="000F2BA3" w:rsidRDefault="000F2BA3" w:rsidP="000F2BA3">
      <w:pPr>
        <w:spacing w:line="240" w:lineRule="auto"/>
        <w:rPr>
          <w:rFonts w:asciiTheme="minorHAnsi" w:hAnsiTheme="minorHAnsi" w:cstheme="minorHAnsi"/>
          <w:sz w:val="16"/>
          <w:szCs w:val="16"/>
          <w:lang w:val="en-US" w:eastAsia="it-IT"/>
        </w:rPr>
      </w:pP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 xml:space="preserve">    } </w:t>
      </w:r>
    </w:p>
    <w:p w14:paraId="5BB95E27" w14:textId="77777777" w:rsidR="000F2BA3" w:rsidRPr="000F2BA3" w:rsidRDefault="000F2BA3" w:rsidP="000F2BA3">
      <w:pPr>
        <w:spacing w:line="240" w:lineRule="auto"/>
        <w:rPr>
          <w:rFonts w:asciiTheme="minorHAnsi" w:hAnsiTheme="minorHAnsi" w:cstheme="minorHAnsi"/>
          <w:sz w:val="16"/>
          <w:szCs w:val="16"/>
          <w:lang w:val="en-US" w:eastAsia="it-IT"/>
        </w:rPr>
      </w:pPr>
    </w:p>
    <w:p w14:paraId="1EFE603D" w14:textId="77777777" w:rsidR="000F2BA3" w:rsidRPr="000F2BA3" w:rsidRDefault="000F2BA3" w:rsidP="000F2BA3">
      <w:pPr>
        <w:spacing w:line="240" w:lineRule="auto"/>
        <w:rPr>
          <w:rFonts w:asciiTheme="minorHAnsi" w:hAnsiTheme="minorHAnsi" w:cstheme="minorHAnsi"/>
          <w:sz w:val="16"/>
          <w:szCs w:val="16"/>
          <w:lang w:val="en-US" w:eastAsia="it-IT"/>
        </w:rPr>
      </w:pPr>
      <w:r w:rsidRPr="000F2BA3">
        <w:rPr>
          <w:rFonts w:asciiTheme="minorHAnsi" w:hAnsiTheme="minorHAnsi" w:cstheme="minorHAnsi"/>
          <w:sz w:val="16"/>
          <w:szCs w:val="16"/>
          <w:lang w:val="en-US" w:eastAsia="it-IT"/>
        </w:rPr>
        <w:t xml:space="preserve">} </w:t>
      </w:r>
    </w:p>
    <w:p w14:paraId="4A875CD4" w14:textId="77777777" w:rsidR="000F2BA3" w:rsidRPr="000F2BA3" w:rsidRDefault="000F2BA3" w:rsidP="000F2BA3">
      <w:pPr>
        <w:rPr>
          <w:rFonts w:cstheme="minorHAnsi"/>
          <w:i/>
          <w:iCs/>
          <w:sz w:val="16"/>
          <w:szCs w:val="16"/>
          <w:lang w:val="en-US"/>
        </w:rPr>
      </w:pPr>
    </w:p>
    <w:p w14:paraId="53110AC5" w14:textId="77777777" w:rsidR="00B03500" w:rsidRPr="00110F3E" w:rsidRDefault="00B03500" w:rsidP="00B03500">
      <w:pPr>
        <w:rPr>
          <w:rFonts w:cstheme="minorHAnsi"/>
          <w:i/>
          <w:iCs/>
          <w:sz w:val="16"/>
          <w:szCs w:val="16"/>
          <w:lang w:val="en-US"/>
        </w:rPr>
      </w:pPr>
    </w:p>
    <w:p w14:paraId="104E2838" w14:textId="6CED99E4" w:rsidR="005645F9" w:rsidRPr="001E6010" w:rsidRDefault="00D40B1D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Cosa è il Garbage Collector e a cosa serve nel mondo .NET?</w:t>
      </w:r>
    </w:p>
    <w:p w14:paraId="1994B8AE" w14:textId="77777777" w:rsidR="00B03500" w:rsidRPr="00110F3E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DAD9ED0" w14:textId="0EC190B7" w:rsidR="00B03500" w:rsidRPr="00110F3E" w:rsidRDefault="00110F3E" w:rsidP="00B03500">
      <w:pPr>
        <w:rPr>
          <w:rFonts w:asciiTheme="minorHAnsi" w:hAnsiTheme="minorHAnsi" w:cstheme="minorHAnsi"/>
          <w:i/>
          <w:sz w:val="16"/>
          <w:szCs w:val="16"/>
          <w:lang w:val="it-IT"/>
        </w:rPr>
      </w:pPr>
      <w:r w:rsidRPr="00110F3E">
        <w:rPr>
          <w:rFonts w:asciiTheme="minorHAnsi" w:hAnsiTheme="minorHAnsi" w:cstheme="minorHAnsi"/>
          <w:i/>
          <w:sz w:val="16"/>
          <w:szCs w:val="16"/>
          <w:lang w:val="it-IT"/>
        </w:rPr>
        <w:t xml:space="preserve">È un </w:t>
      </w:r>
      <w:r w:rsidRPr="00110F3E">
        <w:rPr>
          <w:rFonts w:asciiTheme="minorHAnsi" w:hAnsiTheme="minorHAnsi" w:cstheme="minorHAnsi"/>
          <w:i/>
          <w:sz w:val="16"/>
          <w:szCs w:val="16"/>
          <w:lang w:val="it-IT"/>
        </w:rPr>
        <w:t xml:space="preserve"> processo di gestione automatica della memoria. Crea una lista di deletable  elements ma non li cancella uno per uno perchè se no userebbe troppa memoria, quando </w:t>
      </w:r>
      <w:r>
        <w:rPr>
          <w:rFonts w:asciiTheme="minorHAnsi" w:hAnsiTheme="minorHAnsi" w:cstheme="minorHAnsi"/>
          <w:i/>
          <w:sz w:val="16"/>
          <w:szCs w:val="16"/>
          <w:lang w:val="it-IT"/>
        </w:rPr>
        <w:t xml:space="preserve">la memoria è piena, </w:t>
      </w:r>
      <w:r w:rsidRPr="00110F3E">
        <w:rPr>
          <w:rFonts w:asciiTheme="minorHAnsi" w:hAnsiTheme="minorHAnsi" w:cstheme="minorHAnsi"/>
          <w:i/>
          <w:sz w:val="16"/>
          <w:szCs w:val="16"/>
          <w:lang w:val="it-IT"/>
        </w:rPr>
        <w:t xml:space="preserve">per evitare di fare esplodere il sistema operativo, libera la memoria da questi deletable elements </w:t>
      </w:r>
    </w:p>
    <w:p w14:paraId="6133BF14" w14:textId="77777777" w:rsidR="00110F3E" w:rsidRPr="00110F3E" w:rsidRDefault="00110F3E" w:rsidP="00B03500">
      <w:pPr>
        <w:rPr>
          <w:rFonts w:asciiTheme="minorHAnsi" w:hAnsiTheme="minorHAnsi" w:cstheme="minorHAnsi"/>
          <w:i/>
          <w:sz w:val="16"/>
          <w:szCs w:val="16"/>
          <w:lang w:val="it-IT"/>
        </w:rPr>
      </w:pPr>
    </w:p>
    <w:p w14:paraId="05FA5B09" w14:textId="27302F32" w:rsidR="00230A4D" w:rsidRPr="001E6010" w:rsidRDefault="00230A4D" w:rsidP="00230A4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Qual è la differenza tra Values Type e Reference Type?</w:t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</w:p>
    <w:p w14:paraId="084EA11F" w14:textId="173D3A69" w:rsidR="00B0350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B87E699" w14:textId="0A48A6BF" w:rsidR="00B03500" w:rsidRPr="00110F3E" w:rsidRDefault="004414B8" w:rsidP="004414B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 w:rsidRPr="004414B8">
        <w:rPr>
          <w:rFonts w:cstheme="minorHAnsi"/>
          <w:i/>
          <w:iCs/>
          <w:sz w:val="16"/>
          <w:szCs w:val="16"/>
        </w:rPr>
        <w:t xml:space="preserve">I value type sono i tipi primitivi (Int, bool.. )mentre i </w:t>
      </w:r>
      <w:r w:rsidRPr="004414B8">
        <w:rPr>
          <w:rFonts w:cstheme="minorHAnsi"/>
          <w:i/>
          <w:iCs/>
          <w:sz w:val="16"/>
          <w:szCs w:val="16"/>
        </w:rPr>
        <w:t>Reference T</w:t>
      </w:r>
      <w:r w:rsidRPr="004414B8">
        <w:rPr>
          <w:rFonts w:cstheme="minorHAnsi"/>
          <w:i/>
          <w:iCs/>
          <w:sz w:val="16"/>
          <w:szCs w:val="16"/>
        </w:rPr>
        <w:t>ype sono</w:t>
      </w:r>
      <w:r>
        <w:rPr>
          <w:rFonts w:cstheme="minorHAnsi"/>
          <w:i/>
          <w:iCs/>
          <w:sz w:val="16"/>
          <w:szCs w:val="16"/>
        </w:rPr>
        <w:t xml:space="preserve"> di tipo</w:t>
      </w:r>
      <w:r w:rsidRPr="004414B8">
        <w:rPr>
          <w:rFonts w:cstheme="minorHAnsi"/>
          <w:i/>
          <w:iCs/>
          <w:sz w:val="16"/>
          <w:szCs w:val="16"/>
        </w:rPr>
        <w:t xml:space="preserve"> string</w:t>
      </w:r>
      <w:r>
        <w:rPr>
          <w:rFonts w:cstheme="minorHAnsi"/>
          <w:i/>
          <w:iCs/>
          <w:sz w:val="16"/>
          <w:szCs w:val="16"/>
        </w:rPr>
        <w:t>a</w:t>
      </w:r>
      <w:r w:rsidRPr="004414B8">
        <w:rPr>
          <w:rFonts w:cstheme="minorHAnsi"/>
          <w:i/>
          <w:iCs/>
          <w:sz w:val="16"/>
          <w:szCs w:val="16"/>
        </w:rPr>
        <w:t xml:space="preserve"> array, class</w:t>
      </w:r>
      <w:r>
        <w:rPr>
          <w:rFonts w:cstheme="minorHAnsi"/>
          <w:i/>
          <w:iCs/>
          <w:sz w:val="16"/>
          <w:szCs w:val="16"/>
        </w:rPr>
        <w:t xml:space="preserve">e. </w:t>
      </w:r>
      <w:r w:rsidRPr="004414B8">
        <w:rPr>
          <w:rFonts w:cstheme="minorHAnsi"/>
          <w:i/>
          <w:iCs/>
          <w:sz w:val="16"/>
          <w:szCs w:val="16"/>
        </w:rPr>
        <w:t>La differenza principale, oltre al tipo, è il modo i</w:t>
      </w:r>
      <w:r>
        <w:rPr>
          <w:rFonts w:cstheme="minorHAnsi"/>
          <w:i/>
          <w:iCs/>
          <w:sz w:val="16"/>
          <w:szCs w:val="16"/>
        </w:rPr>
        <w:t>n cui questi valori vengono allocati in memoria.</w:t>
      </w:r>
      <w:r w:rsidR="00110F3E">
        <w:rPr>
          <w:rFonts w:cstheme="minorHAnsi"/>
          <w:i/>
          <w:iCs/>
          <w:sz w:val="16"/>
          <w:szCs w:val="16"/>
        </w:rPr>
        <w:t xml:space="preserve"> </w:t>
      </w:r>
      <w:r w:rsidR="00110F3E" w:rsidRPr="00110F3E">
        <w:rPr>
          <w:rFonts w:cstheme="minorHAnsi"/>
          <w:i/>
          <w:iCs/>
          <w:sz w:val="16"/>
          <w:szCs w:val="16"/>
        </w:rPr>
        <w:t>Il primo tipo conserva il valore della variabile dentro i</w:t>
      </w:r>
      <w:r w:rsidR="00110F3E">
        <w:rPr>
          <w:rFonts w:cstheme="minorHAnsi"/>
          <w:i/>
          <w:iCs/>
          <w:sz w:val="16"/>
          <w:szCs w:val="16"/>
        </w:rPr>
        <w:t>l proprio memory space, mentre il secondo tipo non conserva il valore della variabile in maniera diretta, conserva invece  un riferimento all’indirizzo di un’altra area di memoria che conserva il valore</w:t>
      </w:r>
    </w:p>
    <w:p w14:paraId="4A0C767E" w14:textId="20319480" w:rsidR="00E66EA4" w:rsidRPr="00110F3E" w:rsidRDefault="00E66EA4">
      <w:pPr>
        <w:spacing w:line="240" w:lineRule="auto"/>
        <w:rPr>
          <w:rFonts w:asciiTheme="minorHAnsi" w:eastAsiaTheme="minorHAnsi" w:hAnsiTheme="minorHAnsi" w:cstheme="minorHAnsi"/>
          <w:i/>
          <w:iCs/>
          <w:sz w:val="16"/>
          <w:szCs w:val="16"/>
          <w:lang w:val="en-US" w:eastAsia="en-US"/>
        </w:rPr>
      </w:pPr>
      <w:r w:rsidRPr="00110F3E">
        <w:rPr>
          <w:rFonts w:cstheme="minorHAnsi"/>
          <w:i/>
          <w:iCs/>
          <w:sz w:val="16"/>
          <w:szCs w:val="16"/>
          <w:lang w:val="en-US"/>
        </w:rPr>
        <w:br w:type="page"/>
      </w:r>
    </w:p>
    <w:p w14:paraId="60041364" w14:textId="204120EA" w:rsidR="008E653D" w:rsidRPr="001E6010" w:rsidRDefault="00230A4D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lastRenderedPageBreak/>
        <w:t xml:space="preserve">Cos’è e a cosa serve </w:t>
      </w:r>
      <w:r w:rsidR="00F60AF1" w:rsidRPr="001E6010">
        <w:rPr>
          <w:rFonts w:cstheme="minorHAnsi"/>
          <w:i/>
          <w:iCs/>
          <w:sz w:val="16"/>
          <w:szCs w:val="16"/>
        </w:rPr>
        <w:t>LINQ? Dare una definzione dello stesso, e descrivere per quale motivo è diventato fondamentale per aumentare la produttività di uno sviluppatore .NET</w:t>
      </w:r>
    </w:p>
    <w:p w14:paraId="2AF43219" w14:textId="77777777" w:rsidR="000F2BA3" w:rsidRDefault="000F2BA3" w:rsidP="000F2BA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5953E9E" w14:textId="77777777" w:rsidR="000F2BA3" w:rsidRDefault="000F2BA3" w:rsidP="000F2BA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C4FC18F" w14:textId="274BC072" w:rsidR="000F2BA3" w:rsidRDefault="000F2BA3" w:rsidP="00606F2D">
      <w:pPr>
        <w:pStyle w:val="ListParagraph"/>
        <w:ind w:left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cstheme="minorHAnsi"/>
          <w:i/>
          <w:iCs/>
          <w:sz w:val="16"/>
          <w:szCs w:val="16"/>
        </w:rPr>
        <w:t xml:space="preserve">LINQ sta per Language Integrated query, </w:t>
      </w:r>
      <w:r w:rsidR="00606F2D">
        <w:rPr>
          <w:rFonts w:cstheme="minorHAnsi"/>
          <w:i/>
          <w:iCs/>
          <w:sz w:val="16"/>
          <w:szCs w:val="16"/>
        </w:rPr>
        <w:t>la sua importanza deriva dal fatto che consente di creare delle queries come su SQL ma all’interno del codice stesso, è appunto integrato all’interno del codice.</w:t>
      </w:r>
    </w:p>
    <w:p w14:paraId="50628821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45AB8E13" w14:textId="417B78C0" w:rsidR="00230A4D" w:rsidRPr="001E6010" w:rsidRDefault="00230A4D" w:rsidP="00230A4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Quali sono le differenze tra una classe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, una classe astratta </w:t>
      </w:r>
      <w:r w:rsidRPr="001E6010">
        <w:rPr>
          <w:rFonts w:cstheme="minorHAnsi"/>
          <w:i/>
          <w:iCs/>
          <w:sz w:val="16"/>
          <w:szCs w:val="16"/>
        </w:rPr>
        <w:t>e un’interfaccia?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 Elencare quante più caratteristiche possibili di ciascuno di questi costrutti</w:t>
      </w:r>
      <w:r w:rsidR="00DA5C84" w:rsidRPr="001E6010">
        <w:rPr>
          <w:rFonts w:cstheme="minorHAnsi"/>
          <w:i/>
          <w:iCs/>
          <w:sz w:val="16"/>
          <w:szCs w:val="16"/>
        </w:rPr>
        <w:tab/>
      </w:r>
      <w:r w:rsidR="00DA5C84" w:rsidRPr="001E6010">
        <w:rPr>
          <w:rFonts w:cstheme="minorHAnsi"/>
          <w:i/>
          <w:iCs/>
          <w:sz w:val="16"/>
          <w:szCs w:val="16"/>
        </w:rPr>
        <w:tab/>
      </w:r>
    </w:p>
    <w:p w14:paraId="7EBBE7DA" w14:textId="6A4E636A" w:rsidR="00606F2D" w:rsidRDefault="00606F2D" w:rsidP="00606F2D">
      <w:pPr>
        <w:rPr>
          <w:rFonts w:asciiTheme="minorHAnsi" w:hAnsiTheme="minorHAnsi" w:cstheme="minorHAnsi"/>
          <w:i/>
          <w:sz w:val="16"/>
          <w:szCs w:val="16"/>
          <w:lang w:val="it-IT"/>
        </w:rPr>
      </w:pPr>
      <w:r>
        <w:rPr>
          <w:rFonts w:asciiTheme="minorHAnsi" w:hAnsiTheme="minorHAnsi" w:cstheme="minorHAnsi"/>
          <w:i/>
          <w:sz w:val="16"/>
          <w:szCs w:val="16"/>
          <w:lang w:val="it-IT"/>
        </w:rPr>
        <w:t>Per quanto riguarda la differenza tra classe e la classe astratta, essa consiste nel fatto che la classe astratta non può creare oggetti, cioè istanze di quella classe, mentre la classe si.</w:t>
      </w:r>
    </w:p>
    <w:p w14:paraId="352614D0" w14:textId="75C3BEAD" w:rsidR="00606F2D" w:rsidRPr="00606F2D" w:rsidRDefault="00606F2D" w:rsidP="00606F2D">
      <w:pPr>
        <w:rPr>
          <w:rFonts w:asciiTheme="minorHAnsi" w:hAnsiTheme="minorHAnsi" w:cstheme="minorHAnsi"/>
          <w:i/>
          <w:sz w:val="16"/>
          <w:szCs w:val="16"/>
          <w:lang w:val="it-IT"/>
        </w:rPr>
      </w:pPr>
      <w:r w:rsidRPr="00606F2D">
        <w:rPr>
          <w:rFonts w:asciiTheme="minorHAnsi" w:hAnsiTheme="minorHAnsi" w:cstheme="minorHAnsi"/>
          <w:i/>
          <w:sz w:val="16"/>
          <w:szCs w:val="16"/>
          <w:lang w:val="it-IT"/>
        </w:rPr>
        <w:t>La cla</w:t>
      </w:r>
      <w:r>
        <w:rPr>
          <w:rFonts w:asciiTheme="minorHAnsi" w:hAnsiTheme="minorHAnsi" w:cstheme="minorHAnsi"/>
          <w:i/>
          <w:sz w:val="16"/>
          <w:szCs w:val="16"/>
          <w:lang w:val="it-IT"/>
        </w:rPr>
        <w:t xml:space="preserve">sse astratta ti crea un comportamento di </w:t>
      </w:r>
      <w:r w:rsidRPr="00606F2D">
        <w:rPr>
          <w:rFonts w:asciiTheme="minorHAnsi" w:hAnsiTheme="minorHAnsi" w:cstheme="minorHAnsi"/>
          <w:i/>
          <w:sz w:val="16"/>
          <w:szCs w:val="16"/>
          <w:lang w:val="it-IT"/>
        </w:rPr>
        <w:t>default mentre l’interfaccia ti crea un vincolo</w:t>
      </w:r>
      <w:r>
        <w:rPr>
          <w:rFonts w:asciiTheme="minorHAnsi" w:hAnsiTheme="minorHAnsi" w:cstheme="minorHAnsi"/>
          <w:i/>
          <w:sz w:val="16"/>
          <w:szCs w:val="16"/>
          <w:lang w:val="it-IT"/>
        </w:rPr>
        <w:t xml:space="preserve">.  L’interfaccia per essere utilizzata ha bisogno di essere “chiamata” da una classe. Per quanto riguarda il livello di accesso ad un’interfaccia o ad una classe, </w:t>
      </w:r>
      <w:r>
        <w:rPr>
          <w:rFonts w:asciiTheme="minorHAnsi" w:hAnsiTheme="minorHAnsi" w:cstheme="minorHAnsi"/>
          <w:i/>
          <w:sz w:val="16"/>
          <w:szCs w:val="16"/>
          <w:lang w:val="it-IT"/>
        </w:rPr>
        <w:t>l</w:t>
      </w:r>
      <w:r w:rsidRPr="00606F2D">
        <w:rPr>
          <w:rFonts w:asciiTheme="minorHAnsi" w:hAnsiTheme="minorHAnsi" w:cstheme="minorHAnsi"/>
          <w:i/>
          <w:sz w:val="16"/>
          <w:szCs w:val="16"/>
          <w:lang w:val="it-IT"/>
        </w:rPr>
        <w:t>’interfaccia non ha l’indicazione pubblica o privata, sarà sempre pubblica</w:t>
      </w:r>
    </w:p>
    <w:p w14:paraId="1151C69E" w14:textId="27A97A11" w:rsidR="00B03500" w:rsidRPr="00606F2D" w:rsidRDefault="00606F2D" w:rsidP="00B03500">
      <w:pPr>
        <w:rPr>
          <w:rFonts w:asciiTheme="minorHAnsi" w:hAnsiTheme="minorHAnsi" w:cstheme="minorHAnsi"/>
          <w:i/>
          <w:iCs/>
          <w:sz w:val="16"/>
          <w:szCs w:val="16"/>
          <w:lang w:val="it-IT"/>
        </w:rPr>
      </w:pPr>
      <w:r w:rsidRPr="00606F2D">
        <w:rPr>
          <w:rFonts w:asciiTheme="minorHAnsi" w:hAnsiTheme="minorHAnsi" w:cstheme="minorHAnsi"/>
          <w:i/>
          <w:iCs/>
          <w:sz w:val="16"/>
          <w:szCs w:val="16"/>
          <w:lang w:val="it-IT"/>
        </w:rPr>
        <w:tab/>
      </w:r>
    </w:p>
    <w:p w14:paraId="10E22F39" w14:textId="77777777" w:rsidR="00B03500" w:rsidRPr="00606F2D" w:rsidRDefault="00B03500" w:rsidP="00B03500">
      <w:pPr>
        <w:rPr>
          <w:rFonts w:asciiTheme="minorHAnsi" w:hAnsiTheme="minorHAnsi" w:cstheme="minorHAnsi"/>
          <w:i/>
          <w:iCs/>
          <w:sz w:val="16"/>
          <w:szCs w:val="16"/>
          <w:lang w:val="it-IT"/>
        </w:rPr>
      </w:pPr>
    </w:p>
    <w:p w14:paraId="7076D536" w14:textId="7271E78D" w:rsidR="00230A4D" w:rsidRPr="001E6010" w:rsidRDefault="00F60AF1" w:rsidP="00230A4D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 w:rsidRPr="001E6010">
        <w:rPr>
          <w:rFonts w:cstheme="minorHAnsi"/>
          <w:sz w:val="16"/>
          <w:szCs w:val="16"/>
        </w:rPr>
        <w:t>Come si definisce una “classe parametrica”? Fornire un esempio della stessa, fornendo sia il codice implementativo che il suo utilizzo pratico</w:t>
      </w:r>
      <w:r w:rsidR="00DA5C84" w:rsidRPr="001E6010">
        <w:rPr>
          <w:rFonts w:cstheme="minorHAnsi"/>
          <w:sz w:val="16"/>
          <w:szCs w:val="16"/>
        </w:rPr>
        <w:tab/>
      </w:r>
      <w:r w:rsidR="00DA5C84" w:rsidRPr="001E6010">
        <w:rPr>
          <w:rFonts w:cstheme="minorHAnsi"/>
          <w:sz w:val="16"/>
          <w:szCs w:val="16"/>
        </w:rPr>
        <w:tab/>
      </w:r>
      <w:r w:rsidR="00DA5C84" w:rsidRPr="001E6010">
        <w:rPr>
          <w:rFonts w:cstheme="minorHAnsi"/>
          <w:sz w:val="16"/>
          <w:szCs w:val="16"/>
        </w:rPr>
        <w:tab/>
      </w:r>
      <w:r w:rsidR="00DA5C84" w:rsidRPr="001E6010">
        <w:rPr>
          <w:rFonts w:cstheme="minorHAnsi"/>
          <w:sz w:val="16"/>
          <w:szCs w:val="16"/>
        </w:rPr>
        <w:tab/>
      </w:r>
      <w:r w:rsidR="00DA5C84" w:rsidRPr="001E6010">
        <w:rPr>
          <w:rFonts w:cstheme="minorHAnsi"/>
          <w:sz w:val="16"/>
          <w:szCs w:val="16"/>
        </w:rPr>
        <w:tab/>
      </w:r>
      <w:r w:rsidR="00DA5C84" w:rsidRPr="001E6010">
        <w:rPr>
          <w:rFonts w:cstheme="minorHAnsi"/>
          <w:sz w:val="16"/>
          <w:szCs w:val="16"/>
        </w:rPr>
        <w:tab/>
      </w:r>
      <w:r w:rsidR="00DA5C84" w:rsidRPr="001E6010">
        <w:rPr>
          <w:rFonts w:cstheme="minorHAnsi"/>
          <w:sz w:val="16"/>
          <w:szCs w:val="16"/>
        </w:rPr>
        <w:tab/>
      </w:r>
    </w:p>
    <w:p w14:paraId="6CDF2C8A" w14:textId="12A8E4DA" w:rsidR="00B03500" w:rsidRPr="00D96737" w:rsidRDefault="00D96737" w:rsidP="00B03500">
      <w:pPr>
        <w:rPr>
          <w:rFonts w:asciiTheme="minorHAnsi" w:hAnsiTheme="minorHAnsi" w:cstheme="minorHAnsi"/>
          <w:sz w:val="16"/>
          <w:szCs w:val="16"/>
          <w:lang w:val="it-IT"/>
        </w:rPr>
      </w:pPr>
      <w:r w:rsidRPr="00D96737">
        <w:rPr>
          <w:rFonts w:asciiTheme="minorHAnsi" w:hAnsiTheme="minorHAnsi" w:cstheme="minorHAnsi"/>
          <w:sz w:val="16"/>
          <w:szCs w:val="16"/>
          <w:lang w:val="it-IT"/>
        </w:rPr>
        <w:t>Le classi parametriche hanno una o più variabili racchiuse all’interno della sintassi &lt;&gt;. Ad esempio definiamo la classe parametrica &lt;Tentity&gt; che racchiude al suo interno le entità Libro, Utente e Genere.</w:t>
      </w:r>
      <w:r>
        <w:rPr>
          <w:rFonts w:asciiTheme="minorHAnsi" w:hAnsiTheme="minorHAnsi" w:cstheme="minorHAnsi"/>
          <w:sz w:val="16"/>
          <w:szCs w:val="16"/>
          <w:lang w:val="it-IT"/>
        </w:rPr>
        <w:t xml:space="preserve"> Il fatto di utilizzare Tentiy consente di riutilizzare gli stessi pezzi di codice ma senza vincolare il codice ad un’entità specifica.</w:t>
      </w:r>
    </w:p>
    <w:p w14:paraId="082A5F11" w14:textId="5C8DB949" w:rsidR="00B03500" w:rsidRPr="00D96737" w:rsidRDefault="00B03500" w:rsidP="00B03500">
      <w:pPr>
        <w:rPr>
          <w:rFonts w:asciiTheme="minorHAnsi" w:hAnsiTheme="minorHAnsi" w:cstheme="minorHAnsi"/>
          <w:sz w:val="16"/>
          <w:szCs w:val="16"/>
          <w:lang w:val="it-IT"/>
        </w:rPr>
      </w:pPr>
    </w:p>
    <w:p w14:paraId="440A0281" w14:textId="77777777" w:rsidR="00B03500" w:rsidRPr="001E6010" w:rsidRDefault="00B03500" w:rsidP="00B03500">
      <w:pPr>
        <w:rPr>
          <w:rFonts w:cstheme="minorHAnsi"/>
          <w:sz w:val="16"/>
          <w:szCs w:val="16"/>
          <w:lang w:val="it-IT"/>
        </w:rPr>
      </w:pPr>
    </w:p>
    <w:p w14:paraId="36A86E26" w14:textId="08C33644" w:rsidR="000E60BC" w:rsidRPr="001E6010" w:rsidRDefault="00CC050D" w:rsidP="00F60AF1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Esercitazione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 pratica. </w:t>
      </w:r>
      <w:r w:rsidR="00132BA7" w:rsidRPr="001E6010">
        <w:rPr>
          <w:rFonts w:cstheme="minorHAnsi"/>
          <w:i/>
          <w:iCs/>
          <w:sz w:val="16"/>
          <w:szCs w:val="16"/>
        </w:rPr>
        <w:t>Si chiede di creare un app console in .NET Framework che</w:t>
      </w:r>
      <w:r w:rsidR="00F60AF1" w:rsidRPr="001E6010">
        <w:rPr>
          <w:rFonts w:cstheme="minorHAnsi"/>
          <w:i/>
          <w:iCs/>
          <w:sz w:val="16"/>
          <w:szCs w:val="16"/>
        </w:rPr>
        <w:t xml:space="preserve">, in fase di esecuzione, permetta di inserire </w:t>
      </w:r>
      <w:r w:rsidR="006E2140" w:rsidRPr="001E6010">
        <w:rPr>
          <w:rFonts w:cstheme="minorHAnsi"/>
          <w:i/>
          <w:iCs/>
          <w:sz w:val="16"/>
          <w:szCs w:val="16"/>
        </w:rPr>
        <w:t xml:space="preserve">e visualizzare </w:t>
      </w:r>
      <w:r w:rsidR="00F60AF1" w:rsidRPr="001E6010">
        <w:rPr>
          <w:rFonts w:cstheme="minorHAnsi"/>
          <w:i/>
          <w:iCs/>
          <w:sz w:val="16"/>
          <w:szCs w:val="16"/>
        </w:rPr>
        <w:t>un catalogo di automobili e biciclette</w:t>
      </w:r>
      <w:r w:rsidR="000E60BC" w:rsidRPr="001E6010">
        <w:rPr>
          <w:rFonts w:cstheme="minorHAnsi"/>
          <w:i/>
          <w:iCs/>
          <w:sz w:val="16"/>
          <w:szCs w:val="16"/>
        </w:rPr>
        <w:t xml:space="preserve"> (entrambe le entità avranno le medesime funzioni). </w:t>
      </w:r>
    </w:p>
    <w:p w14:paraId="0499EF76" w14:textId="77777777" w:rsidR="000E60BC" w:rsidRPr="00D93102" w:rsidRDefault="00F60AF1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D93102">
        <w:rPr>
          <w:rFonts w:cstheme="minorHAnsi"/>
          <w:i/>
          <w:iCs/>
          <w:sz w:val="16"/>
          <w:szCs w:val="16"/>
        </w:rPr>
        <w:t xml:space="preserve">Quando l’applicazione viene avviata permette di selezione se si vuole lavorare sul catalogo delle biciclette </w:t>
      </w:r>
      <w:r w:rsidR="000E60BC" w:rsidRPr="00D93102">
        <w:rPr>
          <w:rFonts w:cstheme="minorHAnsi"/>
          <w:i/>
          <w:iCs/>
          <w:sz w:val="16"/>
          <w:szCs w:val="16"/>
        </w:rPr>
        <w:t xml:space="preserve">(selezione da menu “A”) </w:t>
      </w:r>
      <w:r w:rsidRPr="00D93102">
        <w:rPr>
          <w:rFonts w:cstheme="minorHAnsi"/>
          <w:i/>
          <w:iCs/>
          <w:sz w:val="16"/>
          <w:szCs w:val="16"/>
        </w:rPr>
        <w:t>o quello delle automobili (</w:t>
      </w:r>
      <w:r w:rsidR="000E60BC" w:rsidRPr="00D93102">
        <w:rPr>
          <w:rFonts w:cstheme="minorHAnsi"/>
          <w:i/>
          <w:iCs/>
          <w:sz w:val="16"/>
          <w:szCs w:val="16"/>
        </w:rPr>
        <w:t>selezione da menu “B”).</w:t>
      </w:r>
    </w:p>
    <w:p w14:paraId="252DEF15" w14:textId="0A166A70" w:rsidR="000E60BC" w:rsidRPr="00D93102" w:rsidRDefault="00F60AF1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D93102">
        <w:rPr>
          <w:rFonts w:cstheme="minorHAnsi"/>
          <w:i/>
          <w:iCs/>
          <w:sz w:val="16"/>
          <w:szCs w:val="16"/>
        </w:rPr>
        <w:t xml:space="preserve">Dovrà essere possibile inserire una bicicletta (o un’automobile) e salvarla su un </w:t>
      </w:r>
      <w:r w:rsidR="000E60BC" w:rsidRPr="00D93102">
        <w:rPr>
          <w:rFonts w:cstheme="minorHAnsi"/>
          <w:i/>
          <w:iCs/>
          <w:sz w:val="16"/>
          <w:szCs w:val="16"/>
        </w:rPr>
        <w:t>“</w:t>
      </w:r>
      <w:r w:rsidRPr="00D93102">
        <w:rPr>
          <w:rFonts w:cstheme="minorHAnsi"/>
          <w:i/>
          <w:iCs/>
          <w:sz w:val="16"/>
          <w:szCs w:val="16"/>
        </w:rPr>
        <w:t>database</w:t>
      </w:r>
      <w:r w:rsidR="000E60BC" w:rsidRPr="00D93102">
        <w:rPr>
          <w:rFonts w:cstheme="minorHAnsi"/>
          <w:i/>
          <w:iCs/>
          <w:sz w:val="16"/>
          <w:szCs w:val="16"/>
        </w:rPr>
        <w:t xml:space="preserve">” realizzato con un file di </w:t>
      </w:r>
      <w:r w:rsidR="001C0245" w:rsidRPr="00D93102">
        <w:rPr>
          <w:rFonts w:cstheme="minorHAnsi"/>
          <w:i/>
          <w:iCs/>
          <w:sz w:val="16"/>
          <w:szCs w:val="16"/>
        </w:rPr>
        <w:t>json</w:t>
      </w:r>
    </w:p>
    <w:p w14:paraId="582436B0" w14:textId="50A7D517" w:rsidR="000E60BC" w:rsidRPr="00D93102" w:rsidRDefault="000E60BC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D93102">
        <w:rPr>
          <w:rFonts w:cstheme="minorHAnsi"/>
          <w:i/>
          <w:iCs/>
          <w:sz w:val="16"/>
          <w:szCs w:val="16"/>
        </w:rPr>
        <w:t>Dovrà essere possibile visualizzare il contenuto intero del database dell’oggetto di riferimento</w:t>
      </w:r>
    </w:p>
    <w:p w14:paraId="7CA28463" w14:textId="77777777" w:rsidR="000E60BC" w:rsidRPr="00D93102" w:rsidRDefault="000E60BC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D93102">
        <w:rPr>
          <w:rFonts w:cstheme="minorHAnsi"/>
          <w:i/>
          <w:iCs/>
          <w:sz w:val="16"/>
          <w:szCs w:val="16"/>
        </w:rPr>
        <w:t xml:space="preserve">Dovrà essere possibile visualizzare solo gli elementi che corrispondono al criterio di ricerca sul campo “Modello”. </w:t>
      </w:r>
    </w:p>
    <w:p w14:paraId="72A87B2A" w14:textId="77777777" w:rsidR="000E60BC" w:rsidRPr="00D93102" w:rsidRDefault="000E60BC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D93102">
        <w:rPr>
          <w:rFonts w:cstheme="minorHAnsi"/>
          <w:i/>
          <w:iCs/>
          <w:sz w:val="16"/>
          <w:szCs w:val="16"/>
        </w:rPr>
        <w:t xml:space="preserve">La bicicletta è definita dal campo “Modello”, “Marca”, “NumeroTelaio” e “IsElettrica”; </w:t>
      </w:r>
    </w:p>
    <w:p w14:paraId="0C665785" w14:textId="50915547" w:rsidR="00F60AF1" w:rsidRPr="00D93102" w:rsidRDefault="000E60BC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D93102">
        <w:rPr>
          <w:rFonts w:cstheme="minorHAnsi"/>
          <w:i/>
          <w:iCs/>
          <w:sz w:val="16"/>
          <w:szCs w:val="16"/>
        </w:rPr>
        <w:t>L’automobile è definita da  “Modello”, “Marca”, “NumeroCavalli”, “IsDiesel” e “DataImmatricolazione”.</w:t>
      </w:r>
    </w:p>
    <w:p w14:paraId="72815ABC" w14:textId="47D5EF23" w:rsidR="000E60BC" w:rsidRPr="001E6010" w:rsidRDefault="000E60BC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bookmarkStart w:id="0" w:name="_GoBack"/>
      <w:bookmarkEnd w:id="0"/>
      <w:r w:rsidRPr="001E6010">
        <w:rPr>
          <w:rFonts w:cstheme="minorHAnsi"/>
          <w:i/>
          <w:iCs/>
          <w:sz w:val="16"/>
          <w:szCs w:val="16"/>
        </w:rPr>
        <w:t>Ogni entità è caratterizzata da un campo “Id” numerico che deve essere univoco nella stessa tipologia di oggetti</w:t>
      </w:r>
    </w:p>
    <w:p w14:paraId="7543E003" w14:textId="73C5C87A" w:rsidR="006E2140" w:rsidRPr="001E6010" w:rsidRDefault="006E2140" w:rsidP="000E60BC">
      <w:pPr>
        <w:pStyle w:val="ListParagraph"/>
        <w:numPr>
          <w:ilvl w:val="1"/>
          <w:numId w:val="16"/>
        </w:numPr>
        <w:rPr>
          <w:rFonts w:cstheme="minorHAnsi"/>
          <w:i/>
          <w:iCs/>
          <w:sz w:val="16"/>
          <w:szCs w:val="16"/>
        </w:rPr>
      </w:pPr>
      <w:r w:rsidRPr="001E6010">
        <w:rPr>
          <w:rFonts w:cstheme="minorHAnsi"/>
          <w:i/>
          <w:iCs/>
          <w:sz w:val="16"/>
          <w:szCs w:val="16"/>
        </w:rPr>
        <w:t>Dovrà essere presente una funzione che permette di eseguire la creazione dei mezzi di locomozione di una famiglia (N biciclette e 1 automobile), passando le quantità e i valori come parametri alla funzione CreaMezziDellaFamiglia(int numeroDiBiciclette, string string marcaBiciclette, string[] modelliBiciclette, string marcaAutomobile, string modelloAutomobile)</w:t>
      </w:r>
    </w:p>
    <w:p w14:paraId="021F224F" w14:textId="3FC0B111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CF6797F" w14:textId="77777777" w:rsidR="00E66EA4" w:rsidRPr="001E6010" w:rsidRDefault="00E66EA4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889A0B5" w14:textId="5A5B55C6" w:rsidR="00DA5C84" w:rsidRPr="00261529" w:rsidRDefault="00E66EA4" w:rsidP="00DA5C84">
      <w:pPr>
        <w:ind w:left="7200"/>
        <w:rPr>
          <w:rFonts w:cstheme="minorHAnsi"/>
          <w:i/>
          <w:iCs/>
          <w:sz w:val="16"/>
          <w:szCs w:val="16"/>
          <w:lang w:val="it-IT"/>
        </w:rPr>
      </w:pPr>
      <w:r w:rsidRPr="001E6010">
        <w:rPr>
          <w:rFonts w:cstheme="minorHAnsi"/>
          <w:sz w:val="16"/>
          <w:szCs w:val="16"/>
          <w:lang w:val="it-IT"/>
        </w:rPr>
        <w:t xml:space="preserve"> </w:t>
      </w:r>
      <w:r w:rsidR="00DA5C84" w:rsidRPr="001E6010">
        <w:rPr>
          <w:rFonts w:cstheme="minorHAnsi"/>
          <w:sz w:val="16"/>
          <w:szCs w:val="16"/>
          <w:lang w:val="it-IT"/>
        </w:rPr>
        <w:t>[Tot: __/10]</w:t>
      </w:r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5126F" w14:textId="77777777" w:rsidR="006F4A3F" w:rsidRDefault="006F4A3F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4DF9A2ED" w14:textId="77777777" w:rsidR="006F4A3F" w:rsidRDefault="006F4A3F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092C2" w14:textId="77777777" w:rsidR="00E17FA7" w:rsidRDefault="00E17F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E4CE5" w14:textId="36FEBB07" w:rsidR="00547F36" w:rsidRDefault="002F2AFA">
    <w:pPr>
      <w:pStyle w:val="Footer"/>
      <w:rPr>
        <w:lang w:val="it-IT"/>
      </w:rPr>
    </w:pPr>
    <w:r>
      <w:rPr>
        <w:lang w:val="it-IT"/>
      </w:rPr>
      <w:t>Test di valutazione - Modulo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51993" w14:textId="77777777" w:rsidR="00E17FA7" w:rsidRDefault="00E17F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A57A9" w14:textId="77777777" w:rsidR="006F4A3F" w:rsidRDefault="006F4A3F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18D95632" w14:textId="77777777" w:rsidR="006F4A3F" w:rsidRDefault="006F4A3F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C5827" w14:textId="77777777" w:rsidR="00E17FA7" w:rsidRDefault="00E17F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B0FFE" w14:textId="77777777" w:rsidR="00E17FA7" w:rsidRDefault="00E17F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D43C5" w14:textId="77777777" w:rsidR="00E17FA7" w:rsidRDefault="00E17F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4E6256"/>
    <w:multiLevelType w:val="multilevel"/>
    <w:tmpl w:val="9A1C8920"/>
    <w:numStyleLink w:val="Answers"/>
  </w:abstractNum>
  <w:abstractNum w:abstractNumId="3" w15:restartNumberingAfterBreak="0">
    <w:nsid w:val="33771E68"/>
    <w:multiLevelType w:val="multilevel"/>
    <w:tmpl w:val="9A1C8920"/>
    <w:numStyleLink w:val="Answers"/>
  </w:abstractNum>
  <w:abstractNum w:abstractNumId="4" w15:restartNumberingAfterBreak="0">
    <w:nsid w:val="39646F79"/>
    <w:multiLevelType w:val="hybridMultilevel"/>
    <w:tmpl w:val="F3A0E3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B7B22"/>
    <w:multiLevelType w:val="multilevel"/>
    <w:tmpl w:val="9A1C8920"/>
    <w:numStyleLink w:val="Answers"/>
  </w:abstractNum>
  <w:abstractNum w:abstractNumId="6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55185"/>
    <w:multiLevelType w:val="multilevel"/>
    <w:tmpl w:val="9A1C8920"/>
    <w:numStyleLink w:val="Answers"/>
  </w:abstractNum>
  <w:abstractNum w:abstractNumId="8" w15:restartNumberingAfterBreak="0">
    <w:nsid w:val="49AF741D"/>
    <w:multiLevelType w:val="multilevel"/>
    <w:tmpl w:val="9A1C8920"/>
    <w:numStyleLink w:val="Answers"/>
  </w:abstractNum>
  <w:abstractNum w:abstractNumId="9" w15:restartNumberingAfterBreak="0">
    <w:nsid w:val="67173671"/>
    <w:multiLevelType w:val="multilevel"/>
    <w:tmpl w:val="9A1C8920"/>
    <w:numStyleLink w:val="Answers"/>
  </w:abstractNum>
  <w:abstractNum w:abstractNumId="10" w15:restartNumberingAfterBreak="0">
    <w:nsid w:val="77083D5A"/>
    <w:multiLevelType w:val="multilevel"/>
    <w:tmpl w:val="D39C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"/>
  </w:num>
  <w:num w:numId="17">
    <w:abstractNumId w:val="6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70E0"/>
    <w:rsid w:val="0008558D"/>
    <w:rsid w:val="000E60BC"/>
    <w:rsid w:val="000F2BA3"/>
    <w:rsid w:val="00110F3E"/>
    <w:rsid w:val="00132BA7"/>
    <w:rsid w:val="00135EC2"/>
    <w:rsid w:val="001A3C39"/>
    <w:rsid w:val="001B6AE1"/>
    <w:rsid w:val="001C0245"/>
    <w:rsid w:val="001E6010"/>
    <w:rsid w:val="00201EE0"/>
    <w:rsid w:val="00225A62"/>
    <w:rsid w:val="00230A4D"/>
    <w:rsid w:val="00261529"/>
    <w:rsid w:val="002733D1"/>
    <w:rsid w:val="002F2AFA"/>
    <w:rsid w:val="00315CD3"/>
    <w:rsid w:val="003444B6"/>
    <w:rsid w:val="00347AB7"/>
    <w:rsid w:val="00356CAC"/>
    <w:rsid w:val="003A0670"/>
    <w:rsid w:val="003E162F"/>
    <w:rsid w:val="003E30EA"/>
    <w:rsid w:val="004254F0"/>
    <w:rsid w:val="004414B8"/>
    <w:rsid w:val="00446E50"/>
    <w:rsid w:val="00457A53"/>
    <w:rsid w:val="00464B0E"/>
    <w:rsid w:val="0053305A"/>
    <w:rsid w:val="00547F36"/>
    <w:rsid w:val="005645F9"/>
    <w:rsid w:val="005A2070"/>
    <w:rsid w:val="005F0788"/>
    <w:rsid w:val="00606F2D"/>
    <w:rsid w:val="006A5B48"/>
    <w:rsid w:val="006E2140"/>
    <w:rsid w:val="006E3EC5"/>
    <w:rsid w:val="006E7CC3"/>
    <w:rsid w:val="006F4A3F"/>
    <w:rsid w:val="00731D2B"/>
    <w:rsid w:val="0078731A"/>
    <w:rsid w:val="007913B5"/>
    <w:rsid w:val="0079625C"/>
    <w:rsid w:val="007C00E4"/>
    <w:rsid w:val="007E3CB3"/>
    <w:rsid w:val="008120C2"/>
    <w:rsid w:val="0084271B"/>
    <w:rsid w:val="008739A2"/>
    <w:rsid w:val="008E653D"/>
    <w:rsid w:val="009200E1"/>
    <w:rsid w:val="0092010E"/>
    <w:rsid w:val="00957D96"/>
    <w:rsid w:val="00A1545F"/>
    <w:rsid w:val="00A360C5"/>
    <w:rsid w:val="00A9761D"/>
    <w:rsid w:val="00B03500"/>
    <w:rsid w:val="00B915D5"/>
    <w:rsid w:val="00BA5730"/>
    <w:rsid w:val="00BC1DFD"/>
    <w:rsid w:val="00C329F9"/>
    <w:rsid w:val="00C71FAF"/>
    <w:rsid w:val="00C8122C"/>
    <w:rsid w:val="00CA3B5B"/>
    <w:rsid w:val="00CB67A9"/>
    <w:rsid w:val="00CC050D"/>
    <w:rsid w:val="00CE3BE3"/>
    <w:rsid w:val="00D20C89"/>
    <w:rsid w:val="00D26666"/>
    <w:rsid w:val="00D40B1D"/>
    <w:rsid w:val="00D93102"/>
    <w:rsid w:val="00D96737"/>
    <w:rsid w:val="00DA34E6"/>
    <w:rsid w:val="00DA5C84"/>
    <w:rsid w:val="00DB470B"/>
    <w:rsid w:val="00E0358B"/>
    <w:rsid w:val="00E04A03"/>
    <w:rsid w:val="00E17FA7"/>
    <w:rsid w:val="00E66EA4"/>
    <w:rsid w:val="00E7015D"/>
    <w:rsid w:val="00E94E57"/>
    <w:rsid w:val="00ED5A4F"/>
    <w:rsid w:val="00EF68B0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paragraph" w:styleId="NormalWeb">
    <w:name w:val="Normal (Web)"/>
    <w:basedOn w:val="Normal"/>
    <w:uiPriority w:val="99"/>
    <w:semiHidden/>
    <w:unhideWhenUsed/>
    <w:rsid w:val="004414B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it-IT" w:eastAsia="it-IT"/>
    </w:rPr>
  </w:style>
  <w:style w:type="character" w:styleId="HTMLCode">
    <w:name w:val="HTML Code"/>
    <w:basedOn w:val="DefaultParagraphFont"/>
    <w:uiPriority w:val="99"/>
    <w:semiHidden/>
    <w:unhideWhenUsed/>
    <w:rsid w:val="000F2BA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F2B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341</TotalTime>
  <Pages>3</Pages>
  <Words>991</Words>
  <Characters>5654</Characters>
  <Application>Microsoft Office Word</Application>
  <DocSecurity>4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Francesca Bonin (c)</cp:lastModifiedBy>
  <cp:revision>2</cp:revision>
  <cp:lastPrinted>2004-01-22T16:32:00Z</cp:lastPrinted>
  <dcterms:created xsi:type="dcterms:W3CDTF">2019-10-18T14:44:00Z</dcterms:created>
  <dcterms:modified xsi:type="dcterms:W3CDTF">2019-10-18T14:44:00Z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236020b0-6d69-48c1-9bb5-c586c1062b70_Enabled">
    <vt:lpwstr>True</vt:lpwstr>
  </property>
  <property fmtid="{D5CDD505-2E9C-101B-9397-08002B2CF9AE}" pid="16" name="MSIP_Label_236020b0-6d69-48c1-9bb5-c586c1062b70_SiteId">
    <vt:lpwstr>cf36141c-ddd7-45a7-b073-111f66d0b30c</vt:lpwstr>
  </property>
  <property fmtid="{D5CDD505-2E9C-101B-9397-08002B2CF9AE}" pid="17" name="MSIP_Label_236020b0-6d69-48c1-9bb5-c586c1062b70_Owner">
    <vt:lpwstr>francesca.bonin@avanade.com</vt:lpwstr>
  </property>
  <property fmtid="{D5CDD505-2E9C-101B-9397-08002B2CF9AE}" pid="18" name="MSIP_Label_236020b0-6d69-48c1-9bb5-c586c1062b70_SetDate">
    <vt:lpwstr>2019-10-18T14:44:12.3448018Z</vt:lpwstr>
  </property>
  <property fmtid="{D5CDD505-2E9C-101B-9397-08002B2CF9AE}" pid="19" name="MSIP_Label_236020b0-6d69-48c1-9bb5-c586c1062b70_Name">
    <vt:lpwstr>Confidential</vt:lpwstr>
  </property>
  <property fmtid="{D5CDD505-2E9C-101B-9397-08002B2CF9AE}" pid="20" name="MSIP_Label_236020b0-6d69-48c1-9bb5-c586c1062b70_Application">
    <vt:lpwstr>Microsoft Azure Information Protection</vt:lpwstr>
  </property>
  <property fmtid="{D5CDD505-2E9C-101B-9397-08002B2CF9AE}" pid="21" name="MSIP_Label_236020b0-6d69-48c1-9bb5-c586c1062b70_ActionId">
    <vt:lpwstr>527a3f3e-6b41-40b7-bb76-b8c10198453f</vt:lpwstr>
  </property>
  <property fmtid="{D5CDD505-2E9C-101B-9397-08002B2CF9AE}" pid="22" name="MSIP_Label_236020b0-6d69-48c1-9bb5-c586c1062b70_Extended_MSFT_Method">
    <vt:lpwstr>Automatic</vt:lpwstr>
  </property>
  <property fmtid="{D5CDD505-2E9C-101B-9397-08002B2CF9AE}" pid="23" name="MSIP_Label_5fae8262-b78e-4366-8929-a5d6aac95320_Enabled">
    <vt:lpwstr>True</vt:lpwstr>
  </property>
  <property fmtid="{D5CDD505-2E9C-101B-9397-08002B2CF9AE}" pid="24" name="MSIP_Label_5fae8262-b78e-4366-8929-a5d6aac95320_SiteId">
    <vt:lpwstr>cf36141c-ddd7-45a7-b073-111f66d0b30c</vt:lpwstr>
  </property>
  <property fmtid="{D5CDD505-2E9C-101B-9397-08002B2CF9AE}" pid="25" name="MSIP_Label_5fae8262-b78e-4366-8929-a5d6aac95320_Owner">
    <vt:lpwstr>francesca.bonin@avanade.com</vt:lpwstr>
  </property>
  <property fmtid="{D5CDD505-2E9C-101B-9397-08002B2CF9AE}" pid="26" name="MSIP_Label_5fae8262-b78e-4366-8929-a5d6aac95320_SetDate">
    <vt:lpwstr>2019-10-18T14:44:12.3448018Z</vt:lpwstr>
  </property>
  <property fmtid="{D5CDD505-2E9C-101B-9397-08002B2CF9AE}" pid="27" name="MSIP_Label_5fae8262-b78e-4366-8929-a5d6aac95320_Name">
    <vt:lpwstr>Recipients Have Full Control</vt:lpwstr>
  </property>
  <property fmtid="{D5CDD505-2E9C-101B-9397-08002B2CF9AE}" pid="28" name="MSIP_Label_5fae8262-b78e-4366-8929-a5d6aac95320_Application">
    <vt:lpwstr>Microsoft Azure Information Protection</vt:lpwstr>
  </property>
  <property fmtid="{D5CDD505-2E9C-101B-9397-08002B2CF9AE}" pid="29" name="MSIP_Label_5fae8262-b78e-4366-8929-a5d6aac95320_ActionId">
    <vt:lpwstr>527a3f3e-6b41-40b7-bb76-b8c10198453f</vt:lpwstr>
  </property>
  <property fmtid="{D5CDD505-2E9C-101B-9397-08002B2CF9AE}" pid="30" name="MSIP_Label_5fae8262-b78e-4366-8929-a5d6aac95320_Parent">
    <vt:lpwstr>236020b0-6d69-48c1-9bb5-c586c1062b70</vt:lpwstr>
  </property>
  <property fmtid="{D5CDD505-2E9C-101B-9397-08002B2CF9AE}" pid="31" name="MSIP_Label_5fae8262-b78e-4366-8929-a5d6aac95320_Extended_MSFT_Method">
    <vt:lpwstr>Automatic</vt:lpwstr>
  </property>
  <property fmtid="{D5CDD505-2E9C-101B-9397-08002B2CF9AE}" pid="32" name="Sensitivity">
    <vt:lpwstr>Confidential Recipients Have Full Control</vt:lpwstr>
  </property>
</Properties>
</file>